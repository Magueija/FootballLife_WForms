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3440" w14:textId="7F84C189" w:rsidR="00D5413C" w:rsidRDefault="002E18DC">
      <w:pPr>
        <w:pStyle w:val="Fotografia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2C28D" wp14:editId="2C97A7D1">
                <wp:simplePos x="0" y="0"/>
                <wp:positionH relativeFrom="column">
                  <wp:posOffset>1717040</wp:posOffset>
                </wp:positionH>
                <wp:positionV relativeFrom="paragraph">
                  <wp:posOffset>4943475</wp:posOffset>
                </wp:positionV>
                <wp:extent cx="3848100" cy="8382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C43F6" w14:textId="77777777" w:rsidR="002E18DC" w:rsidRPr="000B5195" w:rsidRDefault="002E18DC">
                            <w:pPr>
                              <w:rPr>
                                <w:rFonts w:ascii="BankGothic Md BT" w:hAnsi="BankGothic Md BT"/>
                                <w:b/>
                                <w:i/>
                                <w:color w:val="D9D9D9" w:themeColor="background1" w:themeShade="D9"/>
                                <w:sz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B5195">
                              <w:rPr>
                                <w:rFonts w:ascii="BankGothic Md BT" w:hAnsi="BankGothic Md BT"/>
                                <w:b/>
                                <w:i/>
                                <w:color w:val="D9D9D9" w:themeColor="background1" w:themeShade="D9"/>
                                <w:sz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Football</w:t>
                            </w:r>
                            <w:proofErr w:type="spellEnd"/>
                            <w:r w:rsidRPr="000B5195">
                              <w:rPr>
                                <w:rFonts w:ascii="BankGothic Md BT" w:hAnsi="BankGothic Md BT"/>
                                <w:b/>
                                <w:i/>
                                <w:color w:val="D9D9D9" w:themeColor="background1" w:themeShade="D9"/>
                                <w:sz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B5195">
                              <w:rPr>
                                <w:rFonts w:ascii="BankGothic Md BT" w:hAnsi="BankGothic Md BT"/>
                                <w:b/>
                                <w:i/>
                                <w:color w:val="D9D9D9" w:themeColor="background1" w:themeShade="D9"/>
                                <w:sz w:val="7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2C28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5.2pt;margin-top:389.25pt;width:30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" filled="f" stroked="f" strokeweight=".5pt">
                <v:textbox>
                  <w:txbxContent>
                    <w:p w14:paraId="2BAC43F6" w14:textId="77777777" w:rsidR="002E18DC" w:rsidRPr="000B5195" w:rsidRDefault="002E18DC">
                      <w:pPr>
                        <w:rPr>
                          <w:rFonts w:ascii="BankGothic Md BT" w:hAnsi="BankGothic Md BT"/>
                          <w:b/>
                          <w:i/>
                          <w:color w:val="D9D9D9" w:themeColor="background1" w:themeShade="D9"/>
                          <w:sz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B5195">
                        <w:rPr>
                          <w:rFonts w:ascii="BankGothic Md BT" w:hAnsi="BankGothic Md BT"/>
                          <w:b/>
                          <w:i/>
                          <w:color w:val="D9D9D9" w:themeColor="background1" w:themeShade="D9"/>
                          <w:sz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Football</w:t>
                      </w:r>
                      <w:proofErr w:type="spellEnd"/>
                      <w:r w:rsidRPr="000B5195">
                        <w:rPr>
                          <w:rFonts w:ascii="BankGothic Md BT" w:hAnsi="BankGothic Md BT"/>
                          <w:b/>
                          <w:i/>
                          <w:color w:val="D9D9D9" w:themeColor="background1" w:themeShade="D9"/>
                          <w:sz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B5195">
                        <w:rPr>
                          <w:rFonts w:ascii="BankGothic Md BT" w:hAnsi="BankGothic Md BT"/>
                          <w:b/>
                          <w:i/>
                          <w:color w:val="D9D9D9" w:themeColor="background1" w:themeShade="D9"/>
                          <w:sz w:val="7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Life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5195">
        <w:rPr>
          <w:noProof/>
          <w:lang w:eastAsia="pt-PT"/>
        </w:rPr>
        <w:drawing>
          <wp:inline distT="0" distB="0" distL="0" distR="0" wp14:anchorId="23019457" wp14:editId="157DB946">
            <wp:extent cx="5507990" cy="41262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8CD6" w14:textId="77777777" w:rsidR="00CF3EB0" w:rsidRDefault="00CF3EB0" w:rsidP="61101F7D">
      <w:pPr>
        <w:pStyle w:val="Ttulo"/>
      </w:pPr>
    </w:p>
    <w:p w14:paraId="14984F5A" w14:textId="45AB9AFC" w:rsidR="61101F7D" w:rsidRDefault="61101F7D" w:rsidP="61101F7D">
      <w:pPr>
        <w:pStyle w:val="Ttulo"/>
      </w:pPr>
      <w:r>
        <w:t>Proposta Para Projeto</w:t>
      </w:r>
    </w:p>
    <w:p w14:paraId="541A8E61" w14:textId="77777777" w:rsidR="001638F6" w:rsidRPr="00D5413C" w:rsidRDefault="002E18DC" w:rsidP="00D5413C">
      <w:pPr>
        <w:pStyle w:val="Subttulo"/>
      </w:pPr>
      <w:r>
        <w:t>football life</w:t>
      </w:r>
    </w:p>
    <w:p w14:paraId="50845743" w14:textId="1249F806" w:rsidR="003422FF" w:rsidRDefault="4904449E" w:rsidP="003422FF">
      <w:pPr>
        <w:pStyle w:val="InformaesdeContacto"/>
      </w:pPr>
      <w:r>
        <w:t>Tomás Silva | PSI | 2019</w:t>
      </w:r>
    </w:p>
    <w:p w14:paraId="41C8F396" w14:textId="52C279C9" w:rsidR="009031A1" w:rsidRDefault="002E18DC" w:rsidP="00DE0C09">
      <w:pPr>
        <w:pStyle w:val="InformaesdeContacto"/>
        <w:rPr>
          <w:lang w:bidi="pt-PT"/>
        </w:rPr>
      </w:pPr>
      <w:r w:rsidRPr="4904449E">
        <w:rPr>
          <w:lang w:bidi="pt-PT"/>
        </w:rPr>
        <w:br w:type="page"/>
      </w:r>
    </w:p>
    <w:p w14:paraId="09C70683" w14:textId="06610B6C" w:rsidR="00DE0C09" w:rsidRDefault="00C10247" w:rsidP="00DE0C09">
      <w:pPr>
        <w:pStyle w:val="InformaesdeContac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lastRenderedPageBreak/>
        <w:t>Índice</w:t>
      </w:r>
    </w:p>
    <w:p w14:paraId="53FFDD70" w14:textId="5D6E31A9" w:rsidR="00C10247" w:rsidRDefault="00C10247" w:rsidP="00DE0C09">
      <w:pPr>
        <w:pStyle w:val="InformaesdeContacto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br/>
      </w:r>
    </w:p>
    <w:p w14:paraId="3F78A3EB" w14:textId="32D84A67" w:rsidR="00C10247" w:rsidRPr="00C10247" w:rsidRDefault="00C10247" w:rsidP="00C10247">
      <w:pPr>
        <w:pStyle w:val="InformaesdeContacto"/>
        <w:jc w:val="left"/>
        <w:rPr>
          <w:sz w:val="28"/>
          <w:szCs w:val="40"/>
        </w:rPr>
      </w:pPr>
      <w:r w:rsidRPr="00C10247">
        <w:rPr>
          <w:sz w:val="28"/>
          <w:szCs w:val="40"/>
        </w:rPr>
        <w:t>Contextualização</w:t>
      </w:r>
      <w:r>
        <w:rPr>
          <w:sz w:val="28"/>
          <w:szCs w:val="40"/>
        </w:rPr>
        <w:t xml:space="preserve"> ………………………………………………………………………………... 2</w:t>
      </w:r>
      <w:r w:rsidRPr="00C10247">
        <w:rPr>
          <w:sz w:val="28"/>
          <w:szCs w:val="40"/>
        </w:rPr>
        <w:br/>
      </w:r>
    </w:p>
    <w:p w14:paraId="48B38949" w14:textId="2F57EDA5" w:rsidR="00C10247" w:rsidRPr="00C10247" w:rsidRDefault="00C10247" w:rsidP="00C10247">
      <w:pPr>
        <w:pStyle w:val="InformaesdeContacto"/>
        <w:jc w:val="left"/>
        <w:rPr>
          <w:sz w:val="28"/>
          <w:szCs w:val="40"/>
        </w:rPr>
      </w:pPr>
      <w:r w:rsidRPr="00C10247">
        <w:rPr>
          <w:sz w:val="28"/>
          <w:szCs w:val="40"/>
        </w:rPr>
        <w:t>Objetivos e âmbito do projeto</w:t>
      </w:r>
      <w:proofErr w:type="gramStart"/>
      <w:r>
        <w:rPr>
          <w:sz w:val="28"/>
          <w:szCs w:val="40"/>
        </w:rPr>
        <w:t xml:space="preserve"> ..</w:t>
      </w:r>
      <w:proofErr w:type="gramEnd"/>
      <w:r>
        <w:rPr>
          <w:sz w:val="28"/>
          <w:szCs w:val="40"/>
        </w:rPr>
        <w:t>………………………………………………………….. 2</w:t>
      </w:r>
    </w:p>
    <w:p w14:paraId="7BEB152B" w14:textId="1EB942A3" w:rsidR="00C10247" w:rsidRPr="00C10247" w:rsidRDefault="00C10247" w:rsidP="00C10247">
      <w:pPr>
        <w:pStyle w:val="InformaesdeContacto"/>
        <w:jc w:val="left"/>
        <w:rPr>
          <w:sz w:val="28"/>
          <w:szCs w:val="40"/>
        </w:rPr>
      </w:pPr>
      <w:r w:rsidRPr="00C10247">
        <w:rPr>
          <w:sz w:val="28"/>
          <w:szCs w:val="40"/>
        </w:rPr>
        <w:br/>
        <w:t>Requisitos</w:t>
      </w:r>
      <w:r>
        <w:rPr>
          <w:sz w:val="28"/>
          <w:szCs w:val="40"/>
        </w:rPr>
        <w:t xml:space="preserve"> ……………………………………………………………………………………… 2 e 3</w:t>
      </w:r>
    </w:p>
    <w:p w14:paraId="6F88BB80" w14:textId="03B2BE4E" w:rsidR="00C10247" w:rsidRPr="00C10247" w:rsidRDefault="00C10247" w:rsidP="00C10247">
      <w:pPr>
        <w:pStyle w:val="InformaesdeContacto"/>
        <w:jc w:val="left"/>
        <w:rPr>
          <w:sz w:val="28"/>
          <w:szCs w:val="40"/>
        </w:rPr>
      </w:pPr>
      <w:r w:rsidRPr="00C10247">
        <w:rPr>
          <w:sz w:val="28"/>
          <w:szCs w:val="40"/>
        </w:rPr>
        <w:br/>
        <w:t>Conclusão</w:t>
      </w:r>
      <w:proofErr w:type="gramStart"/>
      <w:r>
        <w:rPr>
          <w:sz w:val="28"/>
          <w:szCs w:val="40"/>
        </w:rPr>
        <w:t xml:space="preserve"> ..</w:t>
      </w:r>
      <w:proofErr w:type="gramEnd"/>
      <w:r>
        <w:rPr>
          <w:sz w:val="28"/>
          <w:szCs w:val="40"/>
        </w:rPr>
        <w:t>……………………………………………………………………………………….… 3</w:t>
      </w:r>
    </w:p>
    <w:p w14:paraId="0DDB116C" w14:textId="15D8BB9F" w:rsidR="00C10247" w:rsidRPr="00C10247" w:rsidRDefault="00C10247" w:rsidP="00C10247">
      <w:pPr>
        <w:pStyle w:val="InformaesdeContacto"/>
        <w:jc w:val="left"/>
        <w:rPr>
          <w:sz w:val="28"/>
          <w:szCs w:val="40"/>
        </w:rPr>
      </w:pPr>
      <w:r w:rsidRPr="00C10247">
        <w:rPr>
          <w:sz w:val="28"/>
          <w:szCs w:val="40"/>
        </w:rPr>
        <w:br/>
        <w:t>Protótipo</w:t>
      </w:r>
      <w:r>
        <w:rPr>
          <w:sz w:val="28"/>
          <w:szCs w:val="40"/>
        </w:rPr>
        <w:t xml:space="preserve"> ………………………………………………………………………………………</w:t>
      </w:r>
      <w:proofErr w:type="gramStart"/>
      <w:r>
        <w:rPr>
          <w:sz w:val="28"/>
          <w:szCs w:val="40"/>
        </w:rPr>
        <w:t>…….</w:t>
      </w:r>
      <w:proofErr w:type="gramEnd"/>
      <w:r>
        <w:rPr>
          <w:sz w:val="28"/>
          <w:szCs w:val="40"/>
        </w:rPr>
        <w:t>. 3</w:t>
      </w:r>
    </w:p>
    <w:p w14:paraId="72A3D3EC" w14:textId="77777777" w:rsidR="009031A1" w:rsidRDefault="009031A1" w:rsidP="00CB2D92">
      <w:pPr>
        <w:jc w:val="center"/>
        <w:rPr>
          <w:rFonts w:asciiTheme="majorHAnsi" w:hAnsiTheme="majorHAnsi"/>
          <w:sz w:val="40"/>
        </w:rPr>
      </w:pPr>
    </w:p>
    <w:p w14:paraId="0D0B940D" w14:textId="77777777" w:rsidR="009031A1" w:rsidRDefault="009031A1" w:rsidP="00CB2D92">
      <w:pPr>
        <w:jc w:val="center"/>
        <w:rPr>
          <w:rFonts w:asciiTheme="majorHAnsi" w:hAnsiTheme="majorHAnsi"/>
          <w:sz w:val="40"/>
        </w:rPr>
      </w:pPr>
    </w:p>
    <w:p w14:paraId="0E27B00A" w14:textId="77777777" w:rsidR="009031A1" w:rsidRDefault="009031A1" w:rsidP="00CB2D92">
      <w:pPr>
        <w:jc w:val="center"/>
        <w:rPr>
          <w:rFonts w:asciiTheme="majorHAnsi" w:hAnsiTheme="majorHAnsi"/>
          <w:sz w:val="40"/>
        </w:rPr>
      </w:pPr>
    </w:p>
    <w:p w14:paraId="60061E4C" w14:textId="77777777" w:rsidR="009031A1" w:rsidRDefault="009031A1" w:rsidP="61101F7D">
      <w:pPr>
        <w:rPr>
          <w:rFonts w:asciiTheme="majorHAnsi" w:hAnsiTheme="majorHAnsi"/>
          <w:sz w:val="40"/>
          <w:szCs w:val="40"/>
        </w:rPr>
      </w:pPr>
    </w:p>
    <w:p w14:paraId="79CB4A67" w14:textId="15DCA380" w:rsidR="61101F7D" w:rsidRDefault="61101F7D" w:rsidP="61101F7D">
      <w:pPr>
        <w:rPr>
          <w:rFonts w:asciiTheme="majorHAnsi" w:hAnsiTheme="majorHAnsi"/>
          <w:sz w:val="40"/>
          <w:szCs w:val="40"/>
        </w:rPr>
      </w:pPr>
    </w:p>
    <w:p w14:paraId="62947E9F" w14:textId="18C259D0" w:rsidR="61101F7D" w:rsidRDefault="61101F7D" w:rsidP="61101F7D">
      <w:pPr>
        <w:rPr>
          <w:rFonts w:asciiTheme="majorHAnsi" w:hAnsiTheme="majorHAnsi"/>
          <w:sz w:val="40"/>
          <w:szCs w:val="40"/>
        </w:rPr>
      </w:pPr>
    </w:p>
    <w:p w14:paraId="72FC3CA7" w14:textId="2138F9A7" w:rsidR="00C10247" w:rsidRDefault="00C10247" w:rsidP="61101F7D">
      <w:pPr>
        <w:rPr>
          <w:rFonts w:asciiTheme="majorHAnsi" w:hAnsiTheme="majorHAnsi"/>
          <w:sz w:val="40"/>
          <w:szCs w:val="40"/>
        </w:rPr>
      </w:pPr>
    </w:p>
    <w:p w14:paraId="21CE3BBC" w14:textId="2B5A7013" w:rsidR="00C10247" w:rsidRDefault="00C10247" w:rsidP="61101F7D">
      <w:pPr>
        <w:rPr>
          <w:rFonts w:asciiTheme="majorHAnsi" w:hAnsiTheme="majorHAnsi"/>
          <w:sz w:val="40"/>
          <w:szCs w:val="40"/>
        </w:rPr>
      </w:pPr>
    </w:p>
    <w:p w14:paraId="478A53C1" w14:textId="7BCF6460" w:rsidR="00C10247" w:rsidRDefault="00C10247" w:rsidP="61101F7D">
      <w:pPr>
        <w:rPr>
          <w:rFonts w:asciiTheme="majorHAnsi" w:hAnsiTheme="majorHAnsi"/>
          <w:sz w:val="40"/>
          <w:szCs w:val="40"/>
        </w:rPr>
      </w:pPr>
    </w:p>
    <w:p w14:paraId="5E4AA8FD" w14:textId="698AF232" w:rsidR="00C10247" w:rsidRDefault="00C10247" w:rsidP="61101F7D">
      <w:pPr>
        <w:rPr>
          <w:rFonts w:asciiTheme="majorHAnsi" w:hAnsiTheme="majorHAnsi"/>
          <w:sz w:val="40"/>
          <w:szCs w:val="40"/>
        </w:rPr>
      </w:pPr>
    </w:p>
    <w:p w14:paraId="127A4F1E" w14:textId="0FE714C6" w:rsidR="00C10247" w:rsidRDefault="00C10247" w:rsidP="61101F7D">
      <w:pPr>
        <w:rPr>
          <w:rFonts w:asciiTheme="majorHAnsi" w:hAnsiTheme="majorHAnsi"/>
          <w:sz w:val="40"/>
          <w:szCs w:val="40"/>
        </w:rPr>
      </w:pPr>
    </w:p>
    <w:p w14:paraId="2F149FE3" w14:textId="77777777" w:rsidR="00C10247" w:rsidRDefault="00C10247" w:rsidP="61101F7D">
      <w:pPr>
        <w:rPr>
          <w:rFonts w:asciiTheme="majorHAnsi" w:hAnsiTheme="majorHAnsi"/>
          <w:sz w:val="40"/>
          <w:szCs w:val="40"/>
        </w:rPr>
      </w:pPr>
    </w:p>
    <w:p w14:paraId="44EAFD9C" w14:textId="01A9FBC7" w:rsidR="00CB2D92" w:rsidRPr="00C10247" w:rsidRDefault="00FA674D" w:rsidP="00C10247">
      <w:pPr>
        <w:jc w:val="center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40"/>
        </w:rPr>
        <w:lastRenderedPageBreak/>
        <w:t>Contextualização</w:t>
      </w:r>
      <w:r w:rsidR="00C10247">
        <w:rPr>
          <w:rFonts w:asciiTheme="majorHAnsi" w:hAnsiTheme="majorHAnsi"/>
          <w:sz w:val="40"/>
        </w:rPr>
        <w:br/>
      </w:r>
    </w:p>
    <w:p w14:paraId="4D14C4D3" w14:textId="729AD509" w:rsidR="00CB2D92" w:rsidRDefault="61101F7D" w:rsidP="61101F7D">
      <w:pPr>
        <w:rPr>
          <w:sz w:val="24"/>
          <w:szCs w:val="24"/>
        </w:rPr>
      </w:pPr>
      <w:r w:rsidRPr="61101F7D">
        <w:rPr>
          <w:sz w:val="24"/>
          <w:szCs w:val="24"/>
        </w:rPr>
        <w:t>Hoje em dia, existem alguns clubes em que a sua organização não é a melhor e também têm poucos fundos para os ajudar, então dec</w:t>
      </w:r>
      <w:r w:rsidR="000D5FF6">
        <w:rPr>
          <w:sz w:val="24"/>
          <w:szCs w:val="24"/>
        </w:rPr>
        <w:t>idi fazer um</w:t>
      </w:r>
      <w:r w:rsidR="000B5195">
        <w:rPr>
          <w:sz w:val="24"/>
          <w:szCs w:val="24"/>
        </w:rPr>
        <w:t>a</w:t>
      </w:r>
      <w:r w:rsidR="000D5FF6">
        <w:rPr>
          <w:sz w:val="24"/>
          <w:szCs w:val="24"/>
        </w:rPr>
        <w:t xml:space="preserve"> </w:t>
      </w:r>
      <w:r w:rsidR="000B5195">
        <w:rPr>
          <w:sz w:val="24"/>
          <w:szCs w:val="24"/>
        </w:rPr>
        <w:t>aplicação</w:t>
      </w:r>
      <w:r w:rsidR="000D5FF6">
        <w:rPr>
          <w:sz w:val="24"/>
          <w:szCs w:val="24"/>
        </w:rPr>
        <w:t xml:space="preserve"> para isto </w:t>
      </w:r>
      <w:r w:rsidRPr="61101F7D">
        <w:rPr>
          <w:sz w:val="24"/>
          <w:szCs w:val="24"/>
        </w:rPr>
        <w:t>muda</w:t>
      </w:r>
      <w:r w:rsidR="000D5FF6">
        <w:rPr>
          <w:sz w:val="24"/>
          <w:szCs w:val="24"/>
        </w:rPr>
        <w:t>r</w:t>
      </w:r>
      <w:r w:rsidRPr="61101F7D">
        <w:rPr>
          <w:sz w:val="24"/>
          <w:szCs w:val="24"/>
        </w:rPr>
        <w:t>.</w:t>
      </w:r>
      <w:r w:rsidR="000D5FF6">
        <w:rPr>
          <w:sz w:val="24"/>
          <w:szCs w:val="24"/>
        </w:rPr>
        <w:t xml:space="preserve"> </w:t>
      </w:r>
      <w:r w:rsidRPr="61101F7D">
        <w:rPr>
          <w:sz w:val="24"/>
          <w:szCs w:val="24"/>
        </w:rPr>
        <w:t xml:space="preserve"> Apesar de ser um</w:t>
      </w:r>
      <w:r w:rsidR="000B5195">
        <w:rPr>
          <w:sz w:val="24"/>
          <w:szCs w:val="24"/>
        </w:rPr>
        <w:t>a</w:t>
      </w:r>
      <w:r w:rsidRPr="61101F7D">
        <w:rPr>
          <w:sz w:val="24"/>
          <w:szCs w:val="24"/>
        </w:rPr>
        <w:t xml:space="preserve"> muito simples, será acessível e de fácil compreensão para que todos os clubes</w:t>
      </w:r>
      <w:r w:rsidR="000B5195">
        <w:rPr>
          <w:sz w:val="24"/>
          <w:szCs w:val="24"/>
        </w:rPr>
        <w:t xml:space="preserve"> tenham acesso à</w:t>
      </w:r>
      <w:r w:rsidRPr="61101F7D">
        <w:rPr>
          <w:sz w:val="24"/>
          <w:szCs w:val="24"/>
        </w:rPr>
        <w:t xml:space="preserve"> mesm</w:t>
      </w:r>
      <w:r w:rsidR="000B5195">
        <w:rPr>
          <w:sz w:val="24"/>
          <w:szCs w:val="24"/>
        </w:rPr>
        <w:t>a</w:t>
      </w:r>
      <w:r w:rsidRPr="61101F7D">
        <w:rPr>
          <w:sz w:val="24"/>
          <w:szCs w:val="24"/>
        </w:rPr>
        <w:t>.</w:t>
      </w:r>
    </w:p>
    <w:p w14:paraId="4B94D5A5" w14:textId="3D7AD164" w:rsidR="00DA4280" w:rsidRPr="003D2665" w:rsidRDefault="000B5195" w:rsidP="00CB2D92">
      <w:pPr>
        <w:rPr>
          <w:sz w:val="24"/>
          <w:szCs w:val="24"/>
        </w:rPr>
      </w:pPr>
      <w:r>
        <w:rPr>
          <w:sz w:val="24"/>
          <w:szCs w:val="24"/>
        </w:rPr>
        <w:t>A aplicação</w:t>
      </w:r>
      <w:r w:rsidR="00FA674D">
        <w:rPr>
          <w:sz w:val="24"/>
          <w:szCs w:val="24"/>
        </w:rPr>
        <w:t xml:space="preserve"> ficou com o nome de “</w:t>
      </w:r>
      <w:proofErr w:type="spellStart"/>
      <w:r w:rsidR="00FA674D">
        <w:rPr>
          <w:sz w:val="24"/>
          <w:szCs w:val="24"/>
        </w:rPr>
        <w:t>Football</w:t>
      </w:r>
      <w:proofErr w:type="spellEnd"/>
      <w:r w:rsidR="00FA674D">
        <w:rPr>
          <w:sz w:val="24"/>
          <w:szCs w:val="24"/>
        </w:rPr>
        <w:t xml:space="preserve"> </w:t>
      </w:r>
      <w:proofErr w:type="spellStart"/>
      <w:r w:rsidR="00FA674D">
        <w:rPr>
          <w:sz w:val="24"/>
          <w:szCs w:val="24"/>
        </w:rPr>
        <w:t>Life</w:t>
      </w:r>
      <w:proofErr w:type="spellEnd"/>
      <w:r w:rsidR="00FA674D">
        <w:rPr>
          <w:sz w:val="24"/>
          <w:szCs w:val="24"/>
        </w:rPr>
        <w:t>”, porque baseia-se na vida</w:t>
      </w:r>
      <w:r>
        <w:rPr>
          <w:sz w:val="24"/>
          <w:szCs w:val="24"/>
        </w:rPr>
        <w:t xml:space="preserve"> que um clube de futebol tem e na vida / felicidade que este desporto traz às pessoas</w:t>
      </w:r>
      <w:r w:rsidR="00FA674D">
        <w:rPr>
          <w:sz w:val="24"/>
          <w:szCs w:val="24"/>
        </w:rPr>
        <w:t>.</w:t>
      </w:r>
    </w:p>
    <w:p w14:paraId="7995D729" w14:textId="36B4D8A3" w:rsidR="000B5195" w:rsidRDefault="000B5195" w:rsidP="4904449E">
      <w:pPr>
        <w:rPr>
          <w:sz w:val="24"/>
          <w:szCs w:val="24"/>
        </w:rPr>
      </w:pPr>
    </w:p>
    <w:p w14:paraId="52E7A966" w14:textId="77777777" w:rsidR="00C10247" w:rsidRDefault="00C10247" w:rsidP="4904449E">
      <w:pPr>
        <w:rPr>
          <w:sz w:val="24"/>
          <w:szCs w:val="24"/>
        </w:rPr>
      </w:pPr>
    </w:p>
    <w:p w14:paraId="679A8FE4" w14:textId="0A288066" w:rsidR="00FA674D" w:rsidRPr="00C10247" w:rsidRDefault="00FA674D" w:rsidP="000B5195">
      <w:pPr>
        <w:jc w:val="center"/>
        <w:rPr>
          <w:sz w:val="16"/>
          <w:szCs w:val="40"/>
        </w:rPr>
      </w:pPr>
      <w:r w:rsidRPr="00FA674D">
        <w:rPr>
          <w:sz w:val="40"/>
          <w:szCs w:val="40"/>
        </w:rPr>
        <w:t>Objetivos e âmbito do projeto</w:t>
      </w:r>
      <w:r w:rsidR="00C10247">
        <w:rPr>
          <w:sz w:val="40"/>
          <w:szCs w:val="40"/>
        </w:rPr>
        <w:br/>
      </w:r>
    </w:p>
    <w:p w14:paraId="5C812B21" w14:textId="0FBA2F81" w:rsidR="003D2665" w:rsidRDefault="003D2665" w:rsidP="00FA674D">
      <w:pPr>
        <w:rPr>
          <w:sz w:val="24"/>
          <w:szCs w:val="24"/>
        </w:rPr>
      </w:pPr>
      <w:r>
        <w:rPr>
          <w:sz w:val="24"/>
          <w:szCs w:val="24"/>
        </w:rPr>
        <w:t>O “</w:t>
      </w:r>
      <w:proofErr w:type="spellStart"/>
      <w:r>
        <w:rPr>
          <w:sz w:val="24"/>
          <w:szCs w:val="24"/>
        </w:rPr>
        <w:t>Football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Life</w:t>
      </w:r>
      <w:proofErr w:type="spellEnd"/>
      <w:r>
        <w:rPr>
          <w:sz w:val="24"/>
          <w:szCs w:val="24"/>
        </w:rPr>
        <w:t xml:space="preserve">” é uma aplicação parecida com um site web para que os utilizadores possam usar ambos sem complicações, caso desejarem, e tem o objetivo de gerir e organizar um clube. </w:t>
      </w:r>
    </w:p>
    <w:p w14:paraId="276CB2CD" w14:textId="7D165328" w:rsidR="00FA674D" w:rsidRDefault="000B5195" w:rsidP="00FA674D">
      <w:pPr>
        <w:rPr>
          <w:sz w:val="24"/>
          <w:szCs w:val="24"/>
        </w:rPr>
      </w:pPr>
      <w:r>
        <w:rPr>
          <w:sz w:val="24"/>
          <w:szCs w:val="24"/>
        </w:rPr>
        <w:t>A aplicação</w:t>
      </w:r>
      <w:r w:rsidR="00FA674D">
        <w:rPr>
          <w:sz w:val="24"/>
          <w:szCs w:val="24"/>
        </w:rPr>
        <w:t xml:space="preserve"> será </w:t>
      </w:r>
      <w:r>
        <w:rPr>
          <w:sz w:val="24"/>
          <w:szCs w:val="24"/>
        </w:rPr>
        <w:t>direcionada</w:t>
      </w:r>
      <w:r w:rsidR="00FA674D">
        <w:rPr>
          <w:sz w:val="24"/>
          <w:szCs w:val="24"/>
        </w:rPr>
        <w:t xml:space="preserve"> para qualquer um que goste deste desporto, tal como adeptos, sócios e </w:t>
      </w:r>
      <w:r>
        <w:rPr>
          <w:sz w:val="24"/>
          <w:szCs w:val="24"/>
        </w:rPr>
        <w:t>principalmente</w:t>
      </w:r>
      <w:r w:rsidR="00FA674D">
        <w:rPr>
          <w:sz w:val="24"/>
          <w:szCs w:val="24"/>
        </w:rPr>
        <w:t xml:space="preserve"> membros do clube (Coordenação, Treinadores e Atletas). </w:t>
      </w:r>
    </w:p>
    <w:p w14:paraId="2834B6F6" w14:textId="1F57B873" w:rsidR="003D2665" w:rsidRDefault="003D2665" w:rsidP="00FA674D">
      <w:pPr>
        <w:rPr>
          <w:sz w:val="24"/>
          <w:szCs w:val="24"/>
        </w:rPr>
      </w:pPr>
    </w:p>
    <w:p w14:paraId="034BE17B" w14:textId="20CD31A9" w:rsidR="003D2665" w:rsidRDefault="003D2665" w:rsidP="00FA674D">
      <w:pPr>
        <w:rPr>
          <w:sz w:val="24"/>
          <w:szCs w:val="24"/>
        </w:rPr>
      </w:pPr>
    </w:p>
    <w:p w14:paraId="7AF6F549" w14:textId="1493D009" w:rsidR="003D2665" w:rsidRPr="00C10247" w:rsidRDefault="00CF3EB0" w:rsidP="00C10247">
      <w:pPr>
        <w:jc w:val="center"/>
        <w:rPr>
          <w:sz w:val="16"/>
        </w:rPr>
      </w:pPr>
      <w:r w:rsidRPr="006E09F2">
        <w:rPr>
          <w:sz w:val="40"/>
        </w:rPr>
        <w:t>Requisitos</w:t>
      </w:r>
      <w:r w:rsidR="00C10247">
        <w:rPr>
          <w:sz w:val="40"/>
        </w:rPr>
        <w:br/>
      </w:r>
    </w:p>
    <w:p w14:paraId="41893915" w14:textId="3E0AC2FA" w:rsidR="00FE225D" w:rsidRDefault="00FE225D" w:rsidP="00CF3EB0">
      <w:pPr>
        <w:ind w:firstLine="720"/>
        <w:rPr>
          <w:sz w:val="24"/>
          <w:szCs w:val="24"/>
        </w:rPr>
      </w:pPr>
      <w:r>
        <w:rPr>
          <w:sz w:val="24"/>
          <w:szCs w:val="24"/>
        </w:rPr>
        <w:t>O utilizador Adepto poderá usufruir da aplicação sem entrar em nenhuma conta podendo ver informações do clube (REQ0001), como a visualizar</w:t>
      </w:r>
      <w:r w:rsidR="00291B70">
        <w:rPr>
          <w:sz w:val="24"/>
          <w:szCs w:val="24"/>
        </w:rPr>
        <w:t xml:space="preserve"> resultados dos j</w:t>
      </w:r>
      <w:r>
        <w:rPr>
          <w:sz w:val="24"/>
          <w:szCs w:val="24"/>
        </w:rPr>
        <w:t>ogos</w:t>
      </w:r>
      <w:r w:rsidR="00815E9A">
        <w:rPr>
          <w:sz w:val="24"/>
          <w:szCs w:val="24"/>
        </w:rPr>
        <w:t xml:space="preserve"> (REQ0002), visualizar as equipas existentes no</w:t>
      </w:r>
      <w:r>
        <w:rPr>
          <w:sz w:val="24"/>
          <w:szCs w:val="24"/>
        </w:rPr>
        <w:t xml:space="preserve"> </w:t>
      </w:r>
      <w:r w:rsidR="00815E9A">
        <w:rPr>
          <w:sz w:val="24"/>
          <w:szCs w:val="24"/>
        </w:rPr>
        <w:t>clube (REQ0003), visualizar informações das instalações do clube (REQ0004) e visualizar os títulos que aquele clube alcançou (REQ0005).</w:t>
      </w:r>
    </w:p>
    <w:p w14:paraId="2E67AC15" w14:textId="01F88DDE" w:rsidR="003C0E2C" w:rsidRDefault="00815E9A" w:rsidP="00CF3EB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 utilizador </w:t>
      </w:r>
      <w:r w:rsidR="003C0E2C">
        <w:rPr>
          <w:sz w:val="24"/>
          <w:szCs w:val="24"/>
        </w:rPr>
        <w:t>Coordenador</w:t>
      </w:r>
      <w:r>
        <w:rPr>
          <w:sz w:val="24"/>
          <w:szCs w:val="24"/>
        </w:rPr>
        <w:t xml:space="preserve"> deverá fazer o seu log in para usufruir da aplicação (REQ0006) onde pode</w:t>
      </w:r>
      <w:r w:rsidRPr="00815E9A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Pr="003D2665">
        <w:rPr>
          <w:sz w:val="24"/>
          <w:szCs w:val="24"/>
        </w:rPr>
        <w:t>erir os lucros e as despesas do clube</w:t>
      </w:r>
      <w:r>
        <w:rPr>
          <w:sz w:val="24"/>
          <w:szCs w:val="24"/>
        </w:rPr>
        <w:t xml:space="preserve"> (REQ0007), f</w:t>
      </w:r>
      <w:r w:rsidRPr="003D2665">
        <w:rPr>
          <w:sz w:val="24"/>
          <w:szCs w:val="24"/>
        </w:rPr>
        <w:t>azer um inventário do material do clube</w:t>
      </w:r>
      <w:r>
        <w:rPr>
          <w:sz w:val="24"/>
          <w:szCs w:val="24"/>
        </w:rPr>
        <w:t xml:space="preserve"> (REQ0008</w:t>
      </w:r>
      <w:r w:rsidR="003C0E2C">
        <w:rPr>
          <w:sz w:val="24"/>
          <w:szCs w:val="24"/>
        </w:rPr>
        <w:t>),</w:t>
      </w:r>
      <w:r>
        <w:rPr>
          <w:sz w:val="24"/>
          <w:szCs w:val="24"/>
        </w:rPr>
        <w:t xml:space="preserve"> c</w:t>
      </w:r>
      <w:r w:rsidRPr="003D2665">
        <w:rPr>
          <w:sz w:val="24"/>
          <w:szCs w:val="24"/>
        </w:rPr>
        <w:t>riar avisos e discussões para os treinadores</w:t>
      </w:r>
      <w:r>
        <w:rPr>
          <w:sz w:val="24"/>
          <w:szCs w:val="24"/>
        </w:rPr>
        <w:t xml:space="preserve"> (REQ0009)</w:t>
      </w:r>
      <w:r w:rsidR="00CF3EB0">
        <w:rPr>
          <w:sz w:val="24"/>
          <w:szCs w:val="24"/>
        </w:rPr>
        <w:t>,</w:t>
      </w:r>
      <w:r w:rsidR="003C0E2C">
        <w:rPr>
          <w:sz w:val="24"/>
          <w:szCs w:val="24"/>
        </w:rPr>
        <w:t xml:space="preserve"> criar, editar e eliminar utilizadores (REQ0010)</w:t>
      </w:r>
      <w:r w:rsidR="00CF3EB0">
        <w:rPr>
          <w:sz w:val="24"/>
          <w:szCs w:val="24"/>
        </w:rPr>
        <w:t xml:space="preserve"> e visualizar informações e o contacto de todos os utilizadores (REQ0011)</w:t>
      </w:r>
      <w:r w:rsidR="003C0E2C">
        <w:rPr>
          <w:sz w:val="24"/>
          <w:szCs w:val="24"/>
        </w:rPr>
        <w:t>.</w:t>
      </w:r>
    </w:p>
    <w:p w14:paraId="4C4759A0" w14:textId="77777777" w:rsidR="00CF3EB0" w:rsidRDefault="00CF3EB0" w:rsidP="00CF3EB0">
      <w:pPr>
        <w:ind w:firstLine="720"/>
        <w:rPr>
          <w:sz w:val="24"/>
          <w:szCs w:val="24"/>
        </w:rPr>
      </w:pPr>
    </w:p>
    <w:p w14:paraId="48A024CC" w14:textId="6D7496A5" w:rsidR="003C0E2C" w:rsidRPr="00CF3EB0" w:rsidRDefault="003C0E2C" w:rsidP="00CF3EB0">
      <w:pPr>
        <w:ind w:firstLine="720"/>
        <w:rPr>
          <w:color w:val="4C322D"/>
          <w:sz w:val="24"/>
          <w:szCs w:val="24"/>
        </w:rPr>
      </w:pPr>
      <w:r>
        <w:rPr>
          <w:sz w:val="24"/>
          <w:szCs w:val="24"/>
        </w:rPr>
        <w:lastRenderedPageBreak/>
        <w:t>O utilizador Treinador</w:t>
      </w:r>
      <w:r w:rsidRPr="003C0E2C">
        <w:rPr>
          <w:sz w:val="24"/>
          <w:szCs w:val="24"/>
        </w:rPr>
        <w:t xml:space="preserve"> </w:t>
      </w:r>
      <w:r>
        <w:rPr>
          <w:sz w:val="24"/>
          <w:szCs w:val="24"/>
        </w:rPr>
        <w:t>deverá fazer o seu log in para usufruir da aplicação (REQ0006)</w:t>
      </w:r>
      <w:r w:rsidRPr="003C0E2C">
        <w:rPr>
          <w:sz w:val="24"/>
          <w:szCs w:val="24"/>
        </w:rPr>
        <w:t xml:space="preserve"> </w:t>
      </w:r>
      <w:r>
        <w:rPr>
          <w:sz w:val="24"/>
          <w:szCs w:val="24"/>
        </w:rPr>
        <w:t>onde pode</w:t>
      </w:r>
      <w:r>
        <w:t xml:space="preserve"> f</w:t>
      </w:r>
      <w:r w:rsidRPr="003D2665">
        <w:rPr>
          <w:sz w:val="24"/>
          <w:szCs w:val="24"/>
        </w:rPr>
        <w:t>azer um inventário do material da equipa</w:t>
      </w:r>
      <w:r w:rsidR="00CF3EB0">
        <w:rPr>
          <w:sz w:val="24"/>
          <w:szCs w:val="24"/>
        </w:rPr>
        <w:t xml:space="preserve"> (REQ0012</w:t>
      </w:r>
      <w:r>
        <w:rPr>
          <w:sz w:val="24"/>
          <w:szCs w:val="24"/>
        </w:rPr>
        <w:t>),</w:t>
      </w:r>
      <w:r>
        <w:rPr>
          <w:color w:val="4C322D"/>
          <w:sz w:val="24"/>
          <w:szCs w:val="24"/>
        </w:rPr>
        <w:t xml:space="preserve"> adicionar os resultados </w:t>
      </w:r>
      <w:r w:rsidR="00CF3EB0">
        <w:rPr>
          <w:color w:val="4C322D"/>
          <w:sz w:val="24"/>
          <w:szCs w:val="24"/>
        </w:rPr>
        <w:t>dos jogos da sua equipa (REQ0013</w:t>
      </w:r>
      <w:r>
        <w:rPr>
          <w:color w:val="4C322D"/>
          <w:sz w:val="24"/>
          <w:szCs w:val="24"/>
        </w:rPr>
        <w:t xml:space="preserve">), fazer </w:t>
      </w:r>
      <w:r w:rsidR="00DE0C09">
        <w:rPr>
          <w:color w:val="4C322D"/>
          <w:sz w:val="24"/>
          <w:szCs w:val="24"/>
        </w:rPr>
        <w:t>a convocatória</w:t>
      </w:r>
      <w:r w:rsidRPr="003C0E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próximo jogo da sua equipa </w:t>
      </w:r>
      <w:r w:rsidR="00CF3EB0">
        <w:rPr>
          <w:sz w:val="24"/>
          <w:szCs w:val="24"/>
        </w:rPr>
        <w:t>(REQ0014</w:t>
      </w:r>
      <w:r>
        <w:rPr>
          <w:sz w:val="24"/>
          <w:szCs w:val="24"/>
        </w:rPr>
        <w:t>)</w:t>
      </w:r>
      <w:r w:rsidR="00CF3EB0">
        <w:rPr>
          <w:sz w:val="24"/>
          <w:szCs w:val="24"/>
        </w:rPr>
        <w:t xml:space="preserve"> e visualizar informações e o contacto de qualquer atleta da sua equipa e o contacto da coordenação (REQ0011).</w:t>
      </w:r>
      <w:r>
        <w:br/>
      </w:r>
    </w:p>
    <w:p w14:paraId="146FD095" w14:textId="2192CA16" w:rsidR="00DE0C09" w:rsidRDefault="00CF3EB0" w:rsidP="00CF3EB0">
      <w:pPr>
        <w:rPr>
          <w:sz w:val="24"/>
          <w:szCs w:val="24"/>
        </w:rPr>
      </w:pPr>
      <w:r>
        <w:rPr>
          <w:sz w:val="24"/>
          <w:szCs w:val="24"/>
        </w:rPr>
        <w:tab/>
        <w:t>O utilizador Atleta deverá fazer o seu log in para usufruir da aplicação (REQ0006)</w:t>
      </w:r>
      <w:r w:rsidRPr="003C0E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onde pode visualizar a convocatória </w:t>
      </w:r>
      <w:r w:rsidR="00DE0C09">
        <w:rPr>
          <w:sz w:val="24"/>
          <w:szCs w:val="24"/>
        </w:rPr>
        <w:t>(REQ0015), pagar a sua cota mensal (REQ0016) e visualizar o contacto do seu treinador e dos membros da sua equipa (REQ0011).</w:t>
      </w:r>
      <w:r w:rsidR="00DE0C09">
        <w:rPr>
          <w:sz w:val="24"/>
          <w:szCs w:val="24"/>
        </w:rPr>
        <w:br/>
      </w:r>
    </w:p>
    <w:p w14:paraId="184AE763" w14:textId="105F919F" w:rsidR="00DE0C09" w:rsidRDefault="00DE0C09" w:rsidP="00DE0C09">
      <w:pPr>
        <w:ind w:firstLine="720"/>
        <w:rPr>
          <w:sz w:val="24"/>
          <w:szCs w:val="24"/>
        </w:rPr>
      </w:pPr>
      <w:r w:rsidRPr="00DE0C09">
        <w:rPr>
          <w:sz w:val="24"/>
          <w:szCs w:val="24"/>
        </w:rPr>
        <w:t xml:space="preserve">O utilizador </w:t>
      </w:r>
      <w:r>
        <w:rPr>
          <w:sz w:val="24"/>
          <w:szCs w:val="24"/>
        </w:rPr>
        <w:t>Sócio</w:t>
      </w:r>
      <w:r w:rsidRPr="00DE0C09">
        <w:rPr>
          <w:sz w:val="24"/>
          <w:szCs w:val="24"/>
        </w:rPr>
        <w:t xml:space="preserve"> deverá fazer o seu log in para usufruir da aplicação (REQ0006)</w:t>
      </w:r>
      <w:r>
        <w:rPr>
          <w:sz w:val="24"/>
          <w:szCs w:val="24"/>
        </w:rPr>
        <w:t xml:space="preserve"> onde pode pagar a sua cota mensal (REQ0016) e visualizar o email de qualquer treinador ou coordenador (REQ0011). </w:t>
      </w:r>
    </w:p>
    <w:p w14:paraId="3A0A4BED" w14:textId="4919C67E" w:rsidR="00DE0C09" w:rsidRDefault="00DE0C09" w:rsidP="00DE0C09">
      <w:pPr>
        <w:rPr>
          <w:sz w:val="24"/>
          <w:szCs w:val="24"/>
        </w:rPr>
      </w:pPr>
    </w:p>
    <w:p w14:paraId="70114E2E" w14:textId="50EE2311" w:rsidR="00C10247" w:rsidRDefault="00C10247" w:rsidP="00DE0C09">
      <w:pPr>
        <w:rPr>
          <w:sz w:val="24"/>
          <w:szCs w:val="24"/>
        </w:rPr>
      </w:pPr>
    </w:p>
    <w:p w14:paraId="1F6B995A" w14:textId="5B6CAC88" w:rsidR="00C10247" w:rsidRDefault="00DE0C09" w:rsidP="00C10247">
      <w:pPr>
        <w:jc w:val="center"/>
        <w:rPr>
          <w:sz w:val="40"/>
        </w:rPr>
      </w:pPr>
      <w:r>
        <w:rPr>
          <w:sz w:val="40"/>
        </w:rPr>
        <w:t>Conclusão</w:t>
      </w:r>
    </w:p>
    <w:p w14:paraId="5D5DA83E" w14:textId="647B8BD0" w:rsidR="00E20E69" w:rsidRDefault="00E20E69" w:rsidP="4904449E">
      <w:pPr>
        <w:rPr>
          <w:sz w:val="16"/>
        </w:rPr>
      </w:pPr>
    </w:p>
    <w:p w14:paraId="390235FD" w14:textId="5071CBAD" w:rsidR="0095452A" w:rsidRPr="0095452A" w:rsidRDefault="00DE0C09" w:rsidP="4904449E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 aplicação idealizada</w:t>
      </w:r>
      <w:r w:rsidR="4904449E" w:rsidRPr="4904449E">
        <w:rPr>
          <w:sz w:val="24"/>
          <w:szCs w:val="24"/>
        </w:rPr>
        <w:t xml:space="preserve"> pode ter mais alguma novidade ou até pode não vir a ter algumas funcionalidades pretendidas devido á falta de conhecimento ou até devido á falta de funcionalidades da língua de programação usada</w:t>
      </w:r>
      <w:r w:rsidR="00E20E69">
        <w:rPr>
          <w:sz w:val="24"/>
          <w:szCs w:val="24"/>
        </w:rPr>
        <w:t>, mas pretende-se que seja clara e simples para qualquer amante de futebol</w:t>
      </w:r>
      <w:r w:rsidR="4904449E" w:rsidRPr="4904449E">
        <w:rPr>
          <w:sz w:val="24"/>
          <w:szCs w:val="24"/>
        </w:rPr>
        <w:t>.</w:t>
      </w:r>
    </w:p>
    <w:p w14:paraId="3CF2D8B6" w14:textId="1B0A2B1F" w:rsidR="009031A1" w:rsidRDefault="009031A1" w:rsidP="008F0280">
      <w:pPr>
        <w:rPr>
          <w:sz w:val="24"/>
        </w:rPr>
      </w:pPr>
    </w:p>
    <w:p w14:paraId="1A5AAC22" w14:textId="7C44C2CB" w:rsidR="00C10247" w:rsidRDefault="00C10247" w:rsidP="008F0280">
      <w:pPr>
        <w:rPr>
          <w:sz w:val="24"/>
        </w:rPr>
      </w:pPr>
    </w:p>
    <w:p w14:paraId="4C1ED3F9" w14:textId="076EB5FA" w:rsidR="00DE0C09" w:rsidRDefault="00DE0C09" w:rsidP="00DE0C09">
      <w:pPr>
        <w:jc w:val="center"/>
        <w:rPr>
          <w:sz w:val="40"/>
        </w:rPr>
      </w:pPr>
      <w:r>
        <w:rPr>
          <w:sz w:val="40"/>
        </w:rPr>
        <w:t>Protótipo</w:t>
      </w:r>
    </w:p>
    <w:p w14:paraId="3D47DAAA" w14:textId="77777777" w:rsidR="00C10247" w:rsidRPr="00C10247" w:rsidRDefault="00C10247" w:rsidP="00DE0C09">
      <w:pPr>
        <w:jc w:val="center"/>
        <w:rPr>
          <w:sz w:val="16"/>
        </w:rPr>
      </w:pPr>
    </w:p>
    <w:p w14:paraId="1DD120CA" w14:textId="0449E1BE" w:rsidR="00DE0C09" w:rsidRDefault="00DE0C09" w:rsidP="00DE0C09">
      <w:pPr>
        <w:rPr>
          <w:sz w:val="40"/>
        </w:rPr>
      </w:pPr>
      <w:r>
        <w:rPr>
          <w:sz w:val="24"/>
          <w:szCs w:val="24"/>
        </w:rPr>
        <w:t xml:space="preserve">Com esta proposta de projeto segue em anexo o protótipo do projeto, ou seja, um </w:t>
      </w:r>
      <w:proofErr w:type="gramStart"/>
      <w:r w:rsidR="00E20E69">
        <w:rPr>
          <w:sz w:val="24"/>
          <w:szCs w:val="24"/>
        </w:rPr>
        <w:t>protótipo</w:t>
      </w:r>
      <w:r w:rsidR="00E20E69">
        <w:rPr>
          <w:sz w:val="24"/>
          <w:szCs w:val="24"/>
        </w:rPr>
        <w:t xml:space="preserve">  do</w:t>
      </w:r>
      <w:proofErr w:type="gramEnd"/>
      <w:r w:rsidR="00E20E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desenho do ambiente gráfico da aplicação e um </w:t>
      </w:r>
      <w:r w:rsidR="00E20E69">
        <w:rPr>
          <w:sz w:val="24"/>
          <w:szCs w:val="24"/>
        </w:rPr>
        <w:t>protótipo</w:t>
      </w:r>
      <w:r w:rsidR="00E20E69">
        <w:rPr>
          <w:sz w:val="24"/>
          <w:szCs w:val="24"/>
        </w:rPr>
        <w:t xml:space="preserve">  do </w:t>
      </w:r>
      <w:r>
        <w:rPr>
          <w:sz w:val="24"/>
          <w:szCs w:val="24"/>
        </w:rPr>
        <w:t>desenho das tabelas da Base de Dados necessárias.</w:t>
      </w:r>
    </w:p>
    <w:p w14:paraId="20948D8B" w14:textId="77777777" w:rsidR="00DE0C09" w:rsidRDefault="00DE0C09" w:rsidP="00DE0C09">
      <w:pPr>
        <w:jc w:val="center"/>
        <w:rPr>
          <w:sz w:val="24"/>
        </w:rPr>
      </w:pPr>
    </w:p>
    <w:p w14:paraId="0FB78278" w14:textId="77777777" w:rsidR="009031A1" w:rsidRDefault="009031A1" w:rsidP="008F0280">
      <w:pPr>
        <w:rPr>
          <w:sz w:val="24"/>
        </w:rPr>
      </w:pPr>
    </w:p>
    <w:p w14:paraId="0562CB0E" w14:textId="77777777" w:rsidR="009031A1" w:rsidRPr="00CB2D92" w:rsidRDefault="009031A1" w:rsidP="00CB2D92">
      <w:pPr>
        <w:rPr>
          <w:sz w:val="24"/>
        </w:rPr>
      </w:pPr>
    </w:p>
    <w:sectPr w:rsidR="009031A1" w:rsidRPr="00CB2D92" w:rsidSect="000A5FB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EC445" w14:textId="77777777" w:rsidR="00E465EE" w:rsidRDefault="00E465EE">
      <w:pPr>
        <w:spacing w:before="0" w:after="0" w:line="240" w:lineRule="auto"/>
      </w:pPr>
      <w:r>
        <w:separator/>
      </w:r>
    </w:p>
  </w:endnote>
  <w:endnote w:type="continuationSeparator" w:id="0">
    <w:p w14:paraId="54FF54BE" w14:textId="77777777" w:rsidR="00E465EE" w:rsidRDefault="00E465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nkGothic Md BT">
    <w:altName w:val="Copperplate Gothic Bold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0925C" w14:textId="14247668" w:rsidR="001638F6" w:rsidRDefault="4904449E" w:rsidP="4904449E">
    <w:pPr>
      <w:pStyle w:val="Rodap"/>
      <w:rPr>
        <w:noProof/>
        <w:lang w:bidi="pt-PT"/>
      </w:rPr>
    </w:pPr>
    <w:r w:rsidRPr="4904449E">
      <w:rPr>
        <w:lang w:bidi="pt-PT"/>
      </w:rPr>
      <w:t xml:space="preserve">PÁGINA </w:t>
    </w:r>
    <w:r w:rsidR="00844483" w:rsidRPr="4904449E">
      <w:rPr>
        <w:noProof/>
        <w:lang w:bidi="pt-PT"/>
      </w:rPr>
      <w:fldChar w:fldCharType="begin"/>
    </w:r>
    <w:r w:rsidR="00844483" w:rsidRPr="4904449E">
      <w:rPr>
        <w:noProof/>
        <w:lang w:bidi="pt-PT"/>
      </w:rPr>
      <w:instrText>PAGE</w:instrText>
    </w:r>
    <w:r w:rsidR="00844483" w:rsidRPr="4904449E">
      <w:rPr>
        <w:noProof/>
        <w:lang w:bidi="pt-PT"/>
      </w:rPr>
      <w:fldChar w:fldCharType="separate"/>
    </w:r>
    <w:r w:rsidR="00C10247">
      <w:rPr>
        <w:noProof/>
        <w:lang w:bidi="pt-PT"/>
      </w:rPr>
      <w:t>1</w:t>
    </w:r>
    <w:r w:rsidR="00844483" w:rsidRPr="4904449E">
      <w:rPr>
        <w:noProof/>
        <w:lang w:bidi="pt-P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1"/>
      <w:gridCol w:w="2891"/>
      <w:gridCol w:w="2891"/>
    </w:tblGrid>
    <w:tr w:rsidR="4904449E" w14:paraId="3998F5F8" w14:textId="77777777" w:rsidTr="4904449E">
      <w:tc>
        <w:tcPr>
          <w:tcW w:w="2891" w:type="dxa"/>
        </w:tcPr>
        <w:p w14:paraId="4A19D109" w14:textId="4DE1F77D" w:rsidR="4904449E" w:rsidRDefault="4904449E" w:rsidP="4904449E">
          <w:pPr>
            <w:pStyle w:val="Cabealho"/>
            <w:ind w:left="-115"/>
          </w:pPr>
        </w:p>
      </w:tc>
      <w:tc>
        <w:tcPr>
          <w:tcW w:w="2891" w:type="dxa"/>
        </w:tcPr>
        <w:p w14:paraId="31C3431B" w14:textId="6045EC42" w:rsidR="4904449E" w:rsidRDefault="4904449E" w:rsidP="4904449E">
          <w:pPr>
            <w:pStyle w:val="Cabealho"/>
            <w:jc w:val="center"/>
          </w:pPr>
        </w:p>
      </w:tc>
      <w:tc>
        <w:tcPr>
          <w:tcW w:w="2891" w:type="dxa"/>
        </w:tcPr>
        <w:p w14:paraId="55C0DAFB" w14:textId="49A087A9" w:rsidR="4904449E" w:rsidRDefault="4904449E" w:rsidP="4904449E">
          <w:pPr>
            <w:pStyle w:val="Cabealho"/>
            <w:ind w:right="-115"/>
            <w:jc w:val="right"/>
          </w:pPr>
        </w:p>
      </w:tc>
    </w:tr>
  </w:tbl>
  <w:p w14:paraId="25A612D2" w14:textId="7A4B320C" w:rsidR="4904449E" w:rsidRDefault="4904449E" w:rsidP="490444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A75CA" w14:textId="77777777" w:rsidR="00E465EE" w:rsidRDefault="00E465EE">
      <w:pPr>
        <w:spacing w:before="0" w:after="0" w:line="240" w:lineRule="auto"/>
      </w:pPr>
      <w:r>
        <w:separator/>
      </w:r>
    </w:p>
  </w:footnote>
  <w:footnote w:type="continuationSeparator" w:id="0">
    <w:p w14:paraId="3F049112" w14:textId="77777777" w:rsidR="00E465EE" w:rsidRDefault="00E465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1"/>
      <w:gridCol w:w="2891"/>
    </w:tblGrid>
    <w:tr w:rsidR="000D5FF6" w14:paraId="2CD45CFC" w14:textId="77777777" w:rsidTr="4904449E">
      <w:tc>
        <w:tcPr>
          <w:tcW w:w="2891" w:type="dxa"/>
        </w:tcPr>
        <w:p w14:paraId="341D48FC" w14:textId="49AE60AE" w:rsidR="000D5FF6" w:rsidRDefault="000D5FF6" w:rsidP="4904449E">
          <w:pPr>
            <w:pStyle w:val="Cabealho"/>
            <w:ind w:left="-115"/>
          </w:pPr>
        </w:p>
      </w:tc>
      <w:tc>
        <w:tcPr>
          <w:tcW w:w="2891" w:type="dxa"/>
        </w:tcPr>
        <w:p w14:paraId="66E5F276" w14:textId="34CD792C" w:rsidR="000D5FF6" w:rsidRDefault="000D5FF6" w:rsidP="000D5FF6">
          <w:pPr>
            <w:pStyle w:val="Cabealho"/>
          </w:pPr>
        </w:p>
      </w:tc>
    </w:tr>
  </w:tbl>
  <w:p w14:paraId="12448323" w14:textId="00228457" w:rsidR="4904449E" w:rsidRDefault="4904449E" w:rsidP="490444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1"/>
      <w:gridCol w:w="2891"/>
      <w:gridCol w:w="2891"/>
    </w:tblGrid>
    <w:tr w:rsidR="4904449E" w14:paraId="14A4863D" w14:textId="77777777" w:rsidTr="4904449E">
      <w:tc>
        <w:tcPr>
          <w:tcW w:w="2891" w:type="dxa"/>
        </w:tcPr>
        <w:p w14:paraId="2DF77767" w14:textId="2D9C842A" w:rsidR="4904449E" w:rsidRDefault="4904449E" w:rsidP="4904449E">
          <w:pPr>
            <w:pStyle w:val="Cabealho"/>
            <w:ind w:left="-115"/>
          </w:pPr>
        </w:p>
      </w:tc>
      <w:tc>
        <w:tcPr>
          <w:tcW w:w="2891" w:type="dxa"/>
        </w:tcPr>
        <w:p w14:paraId="405524AB" w14:textId="33CA3496" w:rsidR="4904449E" w:rsidRDefault="4904449E" w:rsidP="4904449E">
          <w:pPr>
            <w:pStyle w:val="Cabealho"/>
            <w:jc w:val="center"/>
          </w:pPr>
        </w:p>
      </w:tc>
      <w:tc>
        <w:tcPr>
          <w:tcW w:w="2891" w:type="dxa"/>
        </w:tcPr>
        <w:p w14:paraId="25045010" w14:textId="2048A037" w:rsidR="4904449E" w:rsidRDefault="4904449E" w:rsidP="4904449E">
          <w:pPr>
            <w:pStyle w:val="Cabealho"/>
            <w:ind w:right="-115"/>
            <w:jc w:val="right"/>
          </w:pPr>
        </w:p>
      </w:tc>
    </w:tr>
  </w:tbl>
  <w:p w14:paraId="2A141103" w14:textId="324E6C27" w:rsidR="4904449E" w:rsidRDefault="4904449E" w:rsidP="490444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2DC53E4"/>
    <w:multiLevelType w:val="hybridMultilevel"/>
    <w:tmpl w:val="3EE8CB28"/>
    <w:lvl w:ilvl="0" w:tplc="44E4643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919A5C02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2AB49632">
      <w:start w:val="1"/>
      <w:numFmt w:val="lowerRoman"/>
      <w:lvlText w:val="%3."/>
      <w:lvlJc w:val="right"/>
      <w:pPr>
        <w:ind w:left="2160" w:hanging="180"/>
      </w:pPr>
    </w:lvl>
    <w:lvl w:ilvl="3" w:tplc="62E8D130">
      <w:start w:val="1"/>
      <w:numFmt w:val="decimal"/>
      <w:lvlText w:val="%4."/>
      <w:lvlJc w:val="left"/>
      <w:pPr>
        <w:ind w:left="2880" w:hanging="360"/>
      </w:pPr>
    </w:lvl>
    <w:lvl w:ilvl="4" w:tplc="93AE24FC">
      <w:start w:val="1"/>
      <w:numFmt w:val="lowerLetter"/>
      <w:lvlText w:val="%5."/>
      <w:lvlJc w:val="left"/>
      <w:pPr>
        <w:ind w:left="3600" w:hanging="360"/>
      </w:pPr>
    </w:lvl>
    <w:lvl w:ilvl="5" w:tplc="5052BDD6">
      <w:start w:val="1"/>
      <w:numFmt w:val="lowerRoman"/>
      <w:lvlText w:val="%6."/>
      <w:lvlJc w:val="right"/>
      <w:pPr>
        <w:ind w:left="4320" w:hanging="180"/>
      </w:pPr>
    </w:lvl>
    <w:lvl w:ilvl="6" w:tplc="422E37B2">
      <w:start w:val="1"/>
      <w:numFmt w:val="decimal"/>
      <w:lvlText w:val="%7."/>
      <w:lvlJc w:val="left"/>
      <w:pPr>
        <w:ind w:left="5040" w:hanging="360"/>
      </w:pPr>
    </w:lvl>
    <w:lvl w:ilvl="7" w:tplc="F9D4DC78">
      <w:start w:val="1"/>
      <w:numFmt w:val="lowerLetter"/>
      <w:lvlText w:val="%8."/>
      <w:lvlJc w:val="left"/>
      <w:pPr>
        <w:ind w:left="5760" w:hanging="360"/>
      </w:pPr>
    </w:lvl>
    <w:lvl w:ilvl="8" w:tplc="6C58DC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"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CE6224"/>
    <w:multiLevelType w:val="hybridMultilevel"/>
    <w:tmpl w:val="155CA9C0"/>
    <w:lvl w:ilvl="0" w:tplc="B1D019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D3CA55A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F6223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8A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02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CA5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00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E4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C6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"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"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"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9"/>
  </w:num>
  <w:num w:numId="5">
    <w:abstractNumId w:val="8"/>
  </w:num>
  <w:num w:numId="6">
    <w:abstractNumId w:val="8"/>
  </w:num>
  <w:num w:numId="7">
    <w:abstractNumId w:val="9"/>
  </w:num>
  <w:num w:numId="8">
    <w:abstractNumId w:val="8"/>
  </w:num>
  <w:num w:numId="9">
    <w:abstractNumId w:val="12"/>
  </w:num>
  <w:num w:numId="10">
    <w:abstractNumId w:val="11"/>
  </w:num>
  <w:num w:numId="11">
    <w:abstractNumId w:val="15"/>
  </w:num>
  <w:num w:numId="12">
    <w:abstractNumId w:val="13"/>
  </w:num>
  <w:num w:numId="13">
    <w:abstractNumId w:val="17"/>
  </w:num>
  <w:num w:numId="14">
    <w:abstractNumId w:val="16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8DC"/>
    <w:rsid w:val="000330FB"/>
    <w:rsid w:val="000748AA"/>
    <w:rsid w:val="000A5FB6"/>
    <w:rsid w:val="000B5195"/>
    <w:rsid w:val="000D5FF6"/>
    <w:rsid w:val="001638F6"/>
    <w:rsid w:val="001A2000"/>
    <w:rsid w:val="00206CE7"/>
    <w:rsid w:val="0024735A"/>
    <w:rsid w:val="0026442C"/>
    <w:rsid w:val="00291B70"/>
    <w:rsid w:val="0029740D"/>
    <w:rsid w:val="002C708B"/>
    <w:rsid w:val="002E18DC"/>
    <w:rsid w:val="003209D6"/>
    <w:rsid w:val="00334385"/>
    <w:rsid w:val="00334A73"/>
    <w:rsid w:val="003422FF"/>
    <w:rsid w:val="003C0E2C"/>
    <w:rsid w:val="003D2665"/>
    <w:rsid w:val="004952C4"/>
    <w:rsid w:val="00575E64"/>
    <w:rsid w:val="005A1C5A"/>
    <w:rsid w:val="0062107D"/>
    <w:rsid w:val="00623FFA"/>
    <w:rsid w:val="00687B0A"/>
    <w:rsid w:val="00690EFD"/>
    <w:rsid w:val="006E09F2"/>
    <w:rsid w:val="007021DE"/>
    <w:rsid w:val="007254B4"/>
    <w:rsid w:val="00732607"/>
    <w:rsid w:val="00815E9A"/>
    <w:rsid w:val="00844483"/>
    <w:rsid w:val="008F0280"/>
    <w:rsid w:val="009031A1"/>
    <w:rsid w:val="009141F1"/>
    <w:rsid w:val="00934F1C"/>
    <w:rsid w:val="0094588C"/>
    <w:rsid w:val="0095452A"/>
    <w:rsid w:val="009D2231"/>
    <w:rsid w:val="009F2606"/>
    <w:rsid w:val="00A122DB"/>
    <w:rsid w:val="00A64766"/>
    <w:rsid w:val="00AD165F"/>
    <w:rsid w:val="00B051CD"/>
    <w:rsid w:val="00B47B7A"/>
    <w:rsid w:val="00B646B8"/>
    <w:rsid w:val="00BF2CC6"/>
    <w:rsid w:val="00C10247"/>
    <w:rsid w:val="00C80BD4"/>
    <w:rsid w:val="00CB2D92"/>
    <w:rsid w:val="00CF3A42"/>
    <w:rsid w:val="00CF3EB0"/>
    <w:rsid w:val="00D5413C"/>
    <w:rsid w:val="00DA4280"/>
    <w:rsid w:val="00DC07A3"/>
    <w:rsid w:val="00DE0C09"/>
    <w:rsid w:val="00E11B8A"/>
    <w:rsid w:val="00E20E69"/>
    <w:rsid w:val="00E465EE"/>
    <w:rsid w:val="00E96703"/>
    <w:rsid w:val="00F677F9"/>
    <w:rsid w:val="00FA674D"/>
    <w:rsid w:val="00FD1504"/>
    <w:rsid w:val="00FD521D"/>
    <w:rsid w:val="00FE225D"/>
    <w:rsid w:val="23222589"/>
    <w:rsid w:val="4904449E"/>
    <w:rsid w:val="4FC4F1C2"/>
    <w:rsid w:val="6110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C4F1C2"/>
  <w15:docId w15:val="{FD6A8D0A-53CD-4B2B-84ED-ECB4CD1C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te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te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te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te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te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ter">
    <w:name w:val="Título 1 Caráter"/>
    <w:basedOn w:val="Tipodeletrapredefinidodopargraf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ter">
    <w:name w:val="Título 2 Caráter"/>
    <w:basedOn w:val="Tipodeletrapredefinidodopargrafo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ter">
    <w:name w:val="Título 3 Caráter"/>
    <w:basedOn w:val="Tipodeletrapredefinidodopargrafo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ter">
    <w:name w:val="Título 6 Caráter"/>
    <w:basedOn w:val="Tipodeletrapredefinidodopargraf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mmarcas">
    <w:name w:val="List Bullet"/>
    <w:basedOn w:val="Normal"/>
    <w:uiPriority w:val="7"/>
    <w:unhideWhenUsed/>
    <w:qFormat/>
    <w:pPr>
      <w:numPr>
        <w:numId w:val="7"/>
      </w:numPr>
    </w:pPr>
  </w:style>
  <w:style w:type="paragraph" w:styleId="Listanumerada">
    <w:name w:val="List Number"/>
    <w:basedOn w:val="Normal"/>
    <w:uiPriority w:val="5"/>
    <w:unhideWhenUsed/>
    <w:qFormat/>
    <w:pPr>
      <w:numPr>
        <w:numId w:val="8"/>
      </w:numPr>
      <w:contextualSpacing/>
    </w:pPr>
  </w:style>
  <w:style w:type="paragraph" w:styleId="Ttulo">
    <w:name w:val="Title"/>
    <w:basedOn w:val="Normal"/>
    <w:link w:val="TtuloCarte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grafia">
    <w:name w:val="Fotografia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arte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22FF"/>
    <w:rPr>
      <w:sz w:val="22"/>
      <w:szCs w:val="16"/>
    </w:rPr>
  </w:style>
  <w:style w:type="paragraph" w:styleId="ndice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ndic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arte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elha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2000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2000"/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22DB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22DB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22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122DB"/>
    <w:rPr>
      <w:rFonts w:ascii="Consolas" w:hAnsi="Consolas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A122DB"/>
    <w:rPr>
      <w:color w:val="595959" w:themeColor="text1" w:themeTint="A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&#225;s\AppData\Roaming\Microsoft\Templates\Relat&#243;rio%20de%20estudante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B6C34-C67D-4F64-8B75-C0703C8B2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capa.dotx</Template>
  <TotalTime>184</TotalTime>
  <Pages>4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Magueija Silva</dc:creator>
  <cp:lastModifiedBy>Tomás Magueija Silva</cp:lastModifiedBy>
  <cp:revision>13</cp:revision>
  <dcterms:created xsi:type="dcterms:W3CDTF">2019-03-30T15:44:00Z</dcterms:created>
  <dcterms:modified xsi:type="dcterms:W3CDTF">2019-05-01T17:49:00Z</dcterms:modified>
  <cp:version/>
</cp:coreProperties>
</file>